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  <w:gridCol w:w="10"/>
      </w:tblGrid>
      <w:tr w:rsidR="006709B4" w14:paraId="1C7B5227" w14:textId="77777777" w:rsidTr="007D468F">
        <w:trPr>
          <w:gridAfter w:val="1"/>
          <w:wAfter w:w="10" w:type="dxa"/>
        </w:trPr>
        <w:tc>
          <w:tcPr>
            <w:tcW w:w="1843" w:type="dxa"/>
          </w:tcPr>
          <w:p w14:paraId="044B7AD0" w14:textId="7E59B41F" w:rsidR="006709B4" w:rsidRDefault="006709B4" w:rsidP="00135E11">
            <w:r>
              <w:t>Your Name:</w:t>
            </w:r>
          </w:p>
        </w:tc>
        <w:tc>
          <w:tcPr>
            <w:tcW w:w="7665" w:type="dxa"/>
          </w:tcPr>
          <w:p w14:paraId="5EB33814" w14:textId="23DEDA6B" w:rsidR="006709B4" w:rsidRDefault="006709B4" w:rsidP="00135E11">
            <w:r>
              <w:t>{</w:t>
            </w:r>
            <w:proofErr w:type="gramStart"/>
            <w:r>
              <w:t>text:signer</w:t>
            </w:r>
            <w:proofErr w:type="gramEnd"/>
            <w:r>
              <w:t>1:Your+Name}</w:t>
            </w:r>
          </w:p>
        </w:tc>
      </w:tr>
      <w:tr w:rsidR="006709B4" w14:paraId="0EA9728D" w14:textId="77777777" w:rsidTr="007D468F">
        <w:trPr>
          <w:gridAfter w:val="1"/>
          <w:wAfter w:w="10" w:type="dxa"/>
        </w:trPr>
        <w:tc>
          <w:tcPr>
            <w:tcW w:w="1843" w:type="dxa"/>
          </w:tcPr>
          <w:p w14:paraId="420B5173" w14:textId="30D7F1B0" w:rsidR="006709B4" w:rsidRDefault="006709B4" w:rsidP="00135E11"/>
        </w:tc>
        <w:tc>
          <w:tcPr>
            <w:tcW w:w="7665" w:type="dxa"/>
          </w:tcPr>
          <w:p w14:paraId="474073DB" w14:textId="7B84CDCB" w:rsidR="006709B4" w:rsidRDefault="006709B4" w:rsidP="00135E11"/>
        </w:tc>
      </w:tr>
      <w:tr w:rsidR="00F868E4" w14:paraId="550FEAEA" w14:textId="77777777" w:rsidTr="007D468F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655FABBA" w14:textId="3DEB0D4C" w:rsidR="00AE705F" w:rsidRPr="007D468F" w:rsidRDefault="00AE705F" w:rsidP="00135E11"/>
        </w:tc>
        <w:tc>
          <w:tcPr>
            <w:tcW w:w="7675" w:type="dxa"/>
            <w:gridSpan w:val="2"/>
          </w:tcPr>
          <w:p w14:paraId="224BE7FF" w14:textId="6FA5715E" w:rsidR="00AE4A5C" w:rsidRDefault="00AE4A5C" w:rsidP="003C77B3"/>
        </w:tc>
      </w:tr>
      <w:tr w:rsidR="006709B4" w14:paraId="2E6380BA" w14:textId="77777777" w:rsidTr="007D468F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843" w:type="dxa"/>
          </w:tcPr>
          <w:p w14:paraId="77B92AC1" w14:textId="77777777" w:rsidR="00595CBA" w:rsidRDefault="00595CBA" w:rsidP="00135E11"/>
          <w:p w14:paraId="3E355A5C" w14:textId="77777777" w:rsidR="00595CBA" w:rsidRDefault="00595CBA" w:rsidP="00135E11"/>
          <w:p w14:paraId="7E9E0F2E" w14:textId="15AA380F" w:rsidR="006709B4" w:rsidRDefault="006709B4" w:rsidP="00135E11">
            <w:pPr>
              <w:rPr>
                <w:u w:val="single"/>
              </w:rPr>
            </w:pPr>
            <w:r>
              <w:t>Signature:</w:t>
            </w:r>
          </w:p>
        </w:tc>
        <w:tc>
          <w:tcPr>
            <w:tcW w:w="7665" w:type="dxa"/>
          </w:tcPr>
          <w:p w14:paraId="10B9439C" w14:textId="5045AEEA" w:rsidR="006709B4" w:rsidRDefault="006709B4" w:rsidP="00135E11">
            <w:pPr>
              <w:rPr>
                <w:u w:val="single"/>
              </w:rPr>
            </w:pPr>
            <w:r w:rsidRPr="00C60041">
              <w:t>{signature</w:t>
            </w:r>
            <w:r>
              <w:t>,h</w:t>
            </w:r>
            <w:r w:rsidR="00725058">
              <w:t>4</w:t>
            </w:r>
            <w:r>
              <w:t>0,w</w:t>
            </w:r>
            <w:r w:rsidR="00725058">
              <w:t>1</w:t>
            </w:r>
            <w:r w:rsidR="00871FC8">
              <w:t>5</w:t>
            </w:r>
            <w:r>
              <w:t>0</w:t>
            </w:r>
            <w:r w:rsidRPr="00C60041">
              <w:t>:signer1:Please+Sign+Here}</w:t>
            </w:r>
          </w:p>
        </w:tc>
      </w:tr>
    </w:tbl>
    <w:p w14:paraId="0A2B8BB9" w14:textId="675FBA09" w:rsidR="006D3079" w:rsidRDefault="006D3079" w:rsidP="00135E11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</w:tblGrid>
      <w:tr w:rsidR="00571A79" w14:paraId="0C10A370" w14:textId="77777777" w:rsidTr="00A2010A">
        <w:tc>
          <w:tcPr>
            <w:tcW w:w="1843" w:type="dxa"/>
          </w:tcPr>
          <w:p w14:paraId="2C7F38B5" w14:textId="77777777" w:rsidR="00571A79" w:rsidRDefault="00571A79" w:rsidP="00A2010A">
            <w:r>
              <w:t>Manager</w:t>
            </w:r>
          </w:p>
        </w:tc>
        <w:tc>
          <w:tcPr>
            <w:tcW w:w="7665" w:type="dxa"/>
          </w:tcPr>
          <w:p w14:paraId="27AF5305" w14:textId="673E6D1B" w:rsidR="00571A79" w:rsidRDefault="00571A79" w:rsidP="00571A79">
            <w:r>
              <w:t>{</w:t>
            </w:r>
            <w:proofErr w:type="gramStart"/>
            <w:r>
              <w:t>text:signer</w:t>
            </w:r>
            <w:proofErr w:type="gramEnd"/>
            <w:r>
              <w:t>2:Manager+Name}</w:t>
            </w:r>
          </w:p>
        </w:tc>
      </w:tr>
      <w:tr w:rsidR="00571A79" w14:paraId="33412608" w14:textId="77777777" w:rsidTr="00A2010A">
        <w:tc>
          <w:tcPr>
            <w:tcW w:w="1843" w:type="dxa"/>
          </w:tcPr>
          <w:p w14:paraId="2469DBE9" w14:textId="7244A79D" w:rsidR="00571A79" w:rsidRDefault="00571A79" w:rsidP="00571A79">
            <w:r>
              <w:t>Manager</w:t>
            </w:r>
            <w:r w:rsidR="007B22C8">
              <w:t xml:space="preserve"> Job Title</w:t>
            </w:r>
            <w:bookmarkStart w:id="0" w:name="_GoBack"/>
            <w:bookmarkEnd w:id="0"/>
          </w:p>
        </w:tc>
        <w:tc>
          <w:tcPr>
            <w:tcW w:w="7665" w:type="dxa"/>
          </w:tcPr>
          <w:p w14:paraId="0C264567" w14:textId="7DB3DE40" w:rsidR="00571A79" w:rsidRDefault="00571A79" w:rsidP="00571A79">
            <w:r>
              <w:t>{</w:t>
            </w:r>
            <w:proofErr w:type="gramStart"/>
            <w:r>
              <w:t>text:signer</w:t>
            </w:r>
            <w:proofErr w:type="gramEnd"/>
            <w:r w:rsidR="00F33E96">
              <w:t>2</w:t>
            </w:r>
            <w:r>
              <w:t>:Job+Title}</w:t>
            </w:r>
          </w:p>
        </w:tc>
      </w:tr>
      <w:tr w:rsidR="00571A79" w14:paraId="6DDF99FA" w14:textId="77777777" w:rsidTr="00A2010A">
        <w:tc>
          <w:tcPr>
            <w:tcW w:w="1843" w:type="dxa"/>
          </w:tcPr>
          <w:p w14:paraId="5419D746" w14:textId="799C9368" w:rsidR="00571A79" w:rsidRDefault="00571A79" w:rsidP="00571A79"/>
        </w:tc>
        <w:tc>
          <w:tcPr>
            <w:tcW w:w="7665" w:type="dxa"/>
          </w:tcPr>
          <w:p w14:paraId="25A7FA6A" w14:textId="77777777" w:rsidR="00571A79" w:rsidRDefault="00571A79" w:rsidP="00571A79">
            <w:r w:rsidRPr="00C60041">
              <w:t>{</w:t>
            </w:r>
            <w:proofErr w:type="gramStart"/>
            <w:r w:rsidRPr="00C60041">
              <w:t>signature</w:t>
            </w:r>
            <w:r>
              <w:t>,h</w:t>
            </w:r>
            <w:proofErr w:type="gramEnd"/>
            <w:r>
              <w:t>40,w150</w:t>
            </w:r>
            <w:r w:rsidRPr="00C60041">
              <w:t>:signer</w:t>
            </w:r>
            <w:r>
              <w:t>2</w:t>
            </w:r>
            <w:r w:rsidRPr="00C60041">
              <w:t>:Please+Sign+Here}</w:t>
            </w:r>
          </w:p>
          <w:p w14:paraId="7E646E12" w14:textId="3179B881" w:rsidR="00571A79" w:rsidRDefault="00571A79" w:rsidP="00571A79"/>
        </w:tc>
      </w:tr>
      <w:tr w:rsidR="00571A79" w14:paraId="7FAB7CFC" w14:textId="77777777" w:rsidTr="00A2010A">
        <w:tc>
          <w:tcPr>
            <w:tcW w:w="1843" w:type="dxa"/>
          </w:tcPr>
          <w:p w14:paraId="312A9BDD" w14:textId="561E3AEF" w:rsidR="00571A79" w:rsidRDefault="00571A79" w:rsidP="00571A79">
            <w:r>
              <w:t>Signature:</w:t>
            </w:r>
          </w:p>
        </w:tc>
        <w:tc>
          <w:tcPr>
            <w:tcW w:w="7665" w:type="dxa"/>
          </w:tcPr>
          <w:p w14:paraId="4AAA3B23" w14:textId="77777777" w:rsidR="00571A79" w:rsidRPr="00C60041" w:rsidRDefault="00571A79" w:rsidP="00571A79"/>
        </w:tc>
      </w:tr>
    </w:tbl>
    <w:p w14:paraId="5E70E7F3" w14:textId="77777777" w:rsidR="00571A79" w:rsidRPr="00C60041" w:rsidRDefault="00571A79" w:rsidP="00135E11">
      <w:pPr>
        <w:rPr>
          <w:u w:val="single"/>
        </w:rPr>
      </w:pPr>
    </w:p>
    <w:sectPr w:rsidR="00571A79" w:rsidRPr="00C60041" w:rsidSect="006D30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945" w:right="851" w:bottom="1134" w:left="153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15DF1" w14:textId="77777777" w:rsidR="00033BEA" w:rsidRDefault="00033BEA">
      <w:r>
        <w:separator/>
      </w:r>
    </w:p>
  </w:endnote>
  <w:endnote w:type="continuationSeparator" w:id="0">
    <w:p w14:paraId="5283066D" w14:textId="77777777" w:rsidR="00033BEA" w:rsidRDefault="0003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0245" w14:textId="77777777" w:rsidR="00247D4F" w:rsidRDefault="0024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CB0A" w14:textId="1C2D5A0D" w:rsidR="006213BD" w:rsidRDefault="00247D4F" w:rsidP="006213BD">
    <w:pPr>
      <w:pStyle w:val="Footer"/>
      <w:jc w:val="center"/>
    </w:pPr>
    <w:r>
      <w:rPr>
        <w:noProof/>
      </w:rPr>
      <w:drawing>
        <wp:inline distT="0" distB="0" distL="0" distR="0" wp14:anchorId="12E474E6" wp14:editId="3EBF0BA9">
          <wp:extent cx="6043930" cy="735330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NC002_letterhead_footer_v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3930" cy="735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5D93" w14:textId="77777777" w:rsidR="00D61982" w:rsidRDefault="000004B4" w:rsidP="000004B4">
    <w:pPr>
      <w:pStyle w:val="Footer"/>
      <w:jc w:val="center"/>
    </w:pPr>
    <w:r>
      <w:rPr>
        <w:noProof/>
        <w:lang w:eastAsia="en-GB"/>
      </w:rPr>
      <w:drawing>
        <wp:inline distT="0" distB="0" distL="0" distR="0" wp14:anchorId="7E2C1623" wp14:editId="7C5A4322">
          <wp:extent cx="5019675" cy="666750"/>
          <wp:effectExtent l="0" t="0" r="9525" b="0"/>
          <wp:docPr id="2" name="Picture 2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2"/>
      <w:gridCol w:w="7245"/>
    </w:tblGrid>
    <w:tr w:rsidR="003C2D49" w:rsidRPr="000004B4" w14:paraId="7CB787F4" w14:textId="77777777" w:rsidTr="003C2D49">
      <w:tc>
        <w:tcPr>
          <w:tcW w:w="1412" w:type="dxa"/>
        </w:tcPr>
        <w:p w14:paraId="487EBFE5" w14:textId="77777777" w:rsidR="003C2D49" w:rsidRPr="000004B4" w:rsidRDefault="003C2D49" w:rsidP="003C2D49">
          <w:pPr>
            <w:pStyle w:val="Footer"/>
            <w:ind w:left="-110"/>
          </w:pPr>
          <w:r w:rsidRPr="003C2D49">
            <w:t xml:space="preserve">Classification: </w:t>
          </w:r>
        </w:p>
      </w:tc>
      <w:tc>
        <w:tcPr>
          <w:tcW w:w="7245" w:type="dxa"/>
        </w:tcPr>
        <w:p w14:paraId="419498D2" w14:textId="77777777" w:rsidR="003C2D49" w:rsidRPr="000004B4" w:rsidRDefault="003C2D49" w:rsidP="003C2D49">
          <w:pPr>
            <w:pStyle w:val="Footer"/>
            <w:ind w:left="-102"/>
          </w:pPr>
          <w:r w:rsidRPr="003C2D49">
            <w:t>CNC Internal / Confidential / Public</w:t>
          </w:r>
        </w:p>
      </w:tc>
    </w:tr>
  </w:tbl>
  <w:p w14:paraId="27E7896A" w14:textId="77777777" w:rsidR="000C7F98" w:rsidRPr="000004B4" w:rsidRDefault="000C7F98" w:rsidP="003C2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2D28E" w14:textId="77777777" w:rsidR="00033BEA" w:rsidRDefault="00033BEA">
      <w:r>
        <w:separator/>
      </w:r>
    </w:p>
  </w:footnote>
  <w:footnote w:type="continuationSeparator" w:id="0">
    <w:p w14:paraId="045B457F" w14:textId="77777777" w:rsidR="00033BEA" w:rsidRDefault="00033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5DD8" w14:textId="77777777" w:rsidR="00247D4F" w:rsidRDefault="0024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4D00" w14:textId="77777777" w:rsidR="00D61982" w:rsidRDefault="006213BD" w:rsidP="007767FC">
    <w:pPr>
      <w:jc w:val="right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6D5ED4" wp14:editId="2FDBCD79">
          <wp:simplePos x="0" y="0"/>
          <wp:positionH relativeFrom="margin">
            <wp:align>right</wp:align>
          </wp:positionH>
          <wp:positionV relativeFrom="paragraph">
            <wp:posOffset>192405</wp:posOffset>
          </wp:positionV>
          <wp:extent cx="1494000" cy="968400"/>
          <wp:effectExtent l="0" t="0" r="0" b="3175"/>
          <wp:wrapThrough wrapText="bothSides">
            <wp:wrapPolygon edited="0">
              <wp:start x="0" y="0"/>
              <wp:lineTo x="0" y="21246"/>
              <wp:lineTo x="21214" y="21246"/>
              <wp:lineTo x="2121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01AC" w14:textId="53E543DB" w:rsidR="00D61982" w:rsidRDefault="00033BEA" w:rsidP="00C518EF">
    <w:pPr>
      <w:pStyle w:val="Header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E61AD9">
      <w:rPr>
        <w:noProof/>
      </w:rPr>
      <w:t>lastPage.docx</w:t>
    </w:r>
    <w:r>
      <w:rPr>
        <w:noProof/>
      </w:rPr>
      <w:fldChar w:fldCharType="end"/>
    </w:r>
    <w:r w:rsidR="00D61982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70C3331" wp14:editId="2A14E1ED">
          <wp:simplePos x="0" y="0"/>
          <wp:positionH relativeFrom="column">
            <wp:align>right</wp:align>
          </wp:positionH>
          <wp:positionV relativeFrom="paragraph">
            <wp:posOffset>295275</wp:posOffset>
          </wp:positionV>
          <wp:extent cx="1494000" cy="968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CC8"/>
    <w:multiLevelType w:val="multilevel"/>
    <w:tmpl w:val="E8884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23B56"/>
    <w:multiLevelType w:val="hybridMultilevel"/>
    <w:tmpl w:val="FE70B520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B44FE"/>
    <w:multiLevelType w:val="hybridMultilevel"/>
    <w:tmpl w:val="F51236F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433EE"/>
    <w:multiLevelType w:val="hybridMultilevel"/>
    <w:tmpl w:val="C42C6E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D2D6B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631BF"/>
    <w:multiLevelType w:val="hybridMultilevel"/>
    <w:tmpl w:val="6056254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519BF"/>
    <w:multiLevelType w:val="hybridMultilevel"/>
    <w:tmpl w:val="CA9E839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1C3"/>
    <w:multiLevelType w:val="multilevel"/>
    <w:tmpl w:val="EA264C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B243F5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75027"/>
    <w:multiLevelType w:val="hybridMultilevel"/>
    <w:tmpl w:val="9140D43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7CA07EA2">
      <w:start w:val="1"/>
      <w:numFmt w:val="lowerRoman"/>
      <w:lvlText w:val="%2)"/>
      <w:lvlJc w:val="left"/>
      <w:pPr>
        <w:ind w:left="144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5B32C1"/>
    <w:multiLevelType w:val="hybridMultilevel"/>
    <w:tmpl w:val="C3C0446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7C012C"/>
    <w:multiLevelType w:val="hybridMultilevel"/>
    <w:tmpl w:val="5C4A0C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B361CA"/>
    <w:multiLevelType w:val="hybridMultilevel"/>
    <w:tmpl w:val="BBE26724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8780D"/>
    <w:multiLevelType w:val="hybridMultilevel"/>
    <w:tmpl w:val="AC86192A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B59F7"/>
    <w:multiLevelType w:val="hybridMultilevel"/>
    <w:tmpl w:val="66C28CB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BF6D8E"/>
    <w:multiLevelType w:val="hybridMultilevel"/>
    <w:tmpl w:val="491E5E6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1541B"/>
    <w:multiLevelType w:val="hybridMultilevel"/>
    <w:tmpl w:val="B532CE5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0004B4"/>
    <w:rsid w:val="00033BEA"/>
    <w:rsid w:val="00094BFD"/>
    <w:rsid w:val="000B3E1D"/>
    <w:rsid w:val="000C4A5F"/>
    <w:rsid w:val="000C7F98"/>
    <w:rsid w:val="000F4B97"/>
    <w:rsid w:val="0010724C"/>
    <w:rsid w:val="001278DE"/>
    <w:rsid w:val="00135E11"/>
    <w:rsid w:val="00174A56"/>
    <w:rsid w:val="00196462"/>
    <w:rsid w:val="00247D4F"/>
    <w:rsid w:val="00251E0A"/>
    <w:rsid w:val="002D2D0C"/>
    <w:rsid w:val="00317C13"/>
    <w:rsid w:val="003C2D49"/>
    <w:rsid w:val="003C77B3"/>
    <w:rsid w:val="003E2EE4"/>
    <w:rsid w:val="004211D3"/>
    <w:rsid w:val="00454074"/>
    <w:rsid w:val="004764BB"/>
    <w:rsid w:val="0047695C"/>
    <w:rsid w:val="00480402"/>
    <w:rsid w:val="0052556E"/>
    <w:rsid w:val="00571A79"/>
    <w:rsid w:val="00595CBA"/>
    <w:rsid w:val="005C4E4E"/>
    <w:rsid w:val="005E559E"/>
    <w:rsid w:val="006213BD"/>
    <w:rsid w:val="00631DB7"/>
    <w:rsid w:val="00662480"/>
    <w:rsid w:val="006709B4"/>
    <w:rsid w:val="006D2BAE"/>
    <w:rsid w:val="006D3079"/>
    <w:rsid w:val="006E078E"/>
    <w:rsid w:val="00724A5C"/>
    <w:rsid w:val="00725058"/>
    <w:rsid w:val="007767FC"/>
    <w:rsid w:val="007B22C8"/>
    <w:rsid w:val="007B6180"/>
    <w:rsid w:val="007C7A4D"/>
    <w:rsid w:val="007D1895"/>
    <w:rsid w:val="007D468F"/>
    <w:rsid w:val="00871FC8"/>
    <w:rsid w:val="00875122"/>
    <w:rsid w:val="00875DD8"/>
    <w:rsid w:val="00884E7A"/>
    <w:rsid w:val="008C30EC"/>
    <w:rsid w:val="00912A85"/>
    <w:rsid w:val="009150CC"/>
    <w:rsid w:val="0091714B"/>
    <w:rsid w:val="009336D9"/>
    <w:rsid w:val="00973309"/>
    <w:rsid w:val="00AE4A5C"/>
    <w:rsid w:val="00AE705F"/>
    <w:rsid w:val="00B02042"/>
    <w:rsid w:val="00B239E7"/>
    <w:rsid w:val="00BC2227"/>
    <w:rsid w:val="00C518EF"/>
    <w:rsid w:val="00C56C65"/>
    <w:rsid w:val="00C60041"/>
    <w:rsid w:val="00C8180C"/>
    <w:rsid w:val="00CD5477"/>
    <w:rsid w:val="00D07BB3"/>
    <w:rsid w:val="00D61982"/>
    <w:rsid w:val="00DA69E7"/>
    <w:rsid w:val="00DD4D52"/>
    <w:rsid w:val="00E32C5C"/>
    <w:rsid w:val="00E61AD9"/>
    <w:rsid w:val="00EC7D1D"/>
    <w:rsid w:val="00EF7146"/>
    <w:rsid w:val="00F05F28"/>
    <w:rsid w:val="00F13A0D"/>
    <w:rsid w:val="00F33E96"/>
    <w:rsid w:val="00F868E4"/>
    <w:rsid w:val="00FA414D"/>
    <w:rsid w:val="00FC2A8D"/>
    <w:rsid w:val="00FF0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F520"/>
  <w15:docId w15:val="{3C4D08D6-5A8F-40AB-B6ED-37AC557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7FC"/>
    <w:rPr>
      <w:rFonts w:eastAsia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1D3"/>
  </w:style>
  <w:style w:type="paragraph" w:styleId="Footer">
    <w:name w:val="footer"/>
    <w:basedOn w:val="Normal"/>
    <w:link w:val="Foot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1D3"/>
  </w:style>
  <w:style w:type="paragraph" w:styleId="BalloonText">
    <w:name w:val="Balloon Text"/>
    <w:basedOn w:val="Normal"/>
    <w:link w:val="BalloonTextChar"/>
    <w:uiPriority w:val="99"/>
    <w:semiHidden/>
    <w:unhideWhenUsed/>
    <w:rsid w:val="002D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mpany%20Files\Templates\CNC%20Blank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45651-7568-482F-84E3-17B6213D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Blank Letter.dotx</Template>
  <TotalTime>92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VGROUP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Cragg</dc:creator>
  <cp:lastModifiedBy>Adrian Cragg</cp:lastModifiedBy>
  <cp:revision>32</cp:revision>
  <cp:lastPrinted>2018-09-21T13:48:00Z</cp:lastPrinted>
  <dcterms:created xsi:type="dcterms:W3CDTF">2018-05-09T10:44:00Z</dcterms:created>
  <dcterms:modified xsi:type="dcterms:W3CDTF">2018-11-07T18:08:00Z</dcterms:modified>
</cp:coreProperties>
</file>