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</w:tblGrid>
      <w:tr w:rsidR="006709B4" w14:paraId="1C7B5227" w14:textId="77777777" w:rsidTr="007D468F">
        <w:tc>
          <w:tcPr>
            <w:tcW w:w="1843" w:type="dxa"/>
          </w:tcPr>
          <w:p w14:paraId="044B7AD0" w14:textId="7E59B41F" w:rsidR="006709B4" w:rsidRDefault="006709B4" w:rsidP="00135E11">
            <w:r>
              <w:t>Your Name:</w:t>
            </w:r>
          </w:p>
        </w:tc>
        <w:tc>
          <w:tcPr>
            <w:tcW w:w="7665" w:type="dxa"/>
          </w:tcPr>
          <w:p w14:paraId="5EB33814" w14:textId="23DEDA6B" w:rsidR="006709B4" w:rsidRDefault="006709B4" w:rsidP="00135E11">
            <w:r>
              <w:t>{</w:t>
            </w:r>
            <w:proofErr w:type="gramStart"/>
            <w:r>
              <w:t>text:signer</w:t>
            </w:r>
            <w:proofErr w:type="gramEnd"/>
            <w:r>
              <w:t>1:Your+Name}</w:t>
            </w:r>
          </w:p>
        </w:tc>
      </w:tr>
      <w:tr w:rsidR="006709B4" w14:paraId="0EA9728D" w14:textId="77777777" w:rsidTr="007D468F">
        <w:tc>
          <w:tcPr>
            <w:tcW w:w="1843" w:type="dxa"/>
          </w:tcPr>
          <w:p w14:paraId="420B5173" w14:textId="73F6B348" w:rsidR="006709B4" w:rsidRDefault="006709B4" w:rsidP="00135E11">
            <w:r>
              <w:t>Job Title:</w:t>
            </w:r>
          </w:p>
        </w:tc>
        <w:tc>
          <w:tcPr>
            <w:tcW w:w="7665" w:type="dxa"/>
          </w:tcPr>
          <w:p w14:paraId="474073DB" w14:textId="3BB79D22" w:rsidR="006709B4" w:rsidRDefault="006709B4" w:rsidP="00135E11">
            <w:r>
              <w:t>{</w:t>
            </w:r>
            <w:proofErr w:type="gramStart"/>
            <w:r>
              <w:t>text:signer</w:t>
            </w:r>
            <w:proofErr w:type="gramEnd"/>
            <w:r>
              <w:t>1:Job+Title}</w:t>
            </w:r>
          </w:p>
        </w:tc>
      </w:tr>
    </w:tbl>
    <w:p w14:paraId="5652FAC1" w14:textId="77777777" w:rsidR="006709B4" w:rsidRDefault="006709B4" w:rsidP="00135E1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665"/>
        <w:gridCol w:w="10"/>
      </w:tblGrid>
      <w:tr w:rsidR="00F868E4" w14:paraId="550FEAEA" w14:textId="77777777" w:rsidTr="007D468F">
        <w:tc>
          <w:tcPr>
            <w:tcW w:w="1843" w:type="dxa"/>
          </w:tcPr>
          <w:p w14:paraId="69BC1BA8" w14:textId="58F0F571" w:rsidR="00F868E4" w:rsidRDefault="00F868E4" w:rsidP="00135E11"/>
          <w:p w14:paraId="655FABBA" w14:textId="3DEB0D4C" w:rsidR="00AE705F" w:rsidRPr="007D468F" w:rsidRDefault="00AE705F" w:rsidP="00135E11"/>
        </w:tc>
        <w:tc>
          <w:tcPr>
            <w:tcW w:w="7675" w:type="dxa"/>
            <w:gridSpan w:val="2"/>
          </w:tcPr>
          <w:p w14:paraId="25C1EC6A" w14:textId="2908932E" w:rsidR="00F868E4" w:rsidRDefault="00F868E4" w:rsidP="00F868E4">
            <w:r>
              <w:t xml:space="preserve">By signing this </w:t>
            </w:r>
            <w:proofErr w:type="gramStart"/>
            <w:r>
              <w:t>document</w:t>
            </w:r>
            <w:proofErr w:type="gramEnd"/>
            <w:r>
              <w:t xml:space="preserve"> I confirm I have authority within my organisation to agree to and accept Computer &amp; Network Consultant Limited’s Terms and Conditions relating to the attached schedule of contracts. </w:t>
            </w:r>
            <w:r w:rsidR="009336D9">
              <w:t xml:space="preserve">  </w:t>
            </w:r>
            <w:r w:rsidR="009336D9" w:rsidRPr="007D468F">
              <w:t>{</w:t>
            </w:r>
            <w:proofErr w:type="gramStart"/>
            <w:r w:rsidR="009336D9" w:rsidRPr="007D468F">
              <w:t>check:signer</w:t>
            </w:r>
            <w:proofErr w:type="gramEnd"/>
            <w:r w:rsidR="009336D9" w:rsidRPr="007D468F">
              <w:t>1:Tick}</w:t>
            </w:r>
          </w:p>
          <w:p w14:paraId="38FB1BA2" w14:textId="77777777" w:rsidR="00F868E4" w:rsidRDefault="00F868E4" w:rsidP="003C77B3"/>
          <w:p w14:paraId="224BE7FF" w14:textId="6FA5715E" w:rsidR="00AE4A5C" w:rsidRDefault="00AE4A5C" w:rsidP="003C77B3">
            <w:bookmarkStart w:id="0" w:name="_GoBack"/>
            <w:bookmarkEnd w:id="0"/>
          </w:p>
        </w:tc>
      </w:tr>
      <w:tr w:rsidR="006709B4" w14:paraId="2E6380BA" w14:textId="77777777" w:rsidTr="007D468F">
        <w:trPr>
          <w:gridAfter w:val="1"/>
          <w:wAfter w:w="10" w:type="dxa"/>
        </w:trPr>
        <w:tc>
          <w:tcPr>
            <w:tcW w:w="1843" w:type="dxa"/>
          </w:tcPr>
          <w:p w14:paraId="77B92AC1" w14:textId="77777777" w:rsidR="00595CBA" w:rsidRDefault="00595CBA" w:rsidP="00135E11"/>
          <w:p w14:paraId="3E355A5C" w14:textId="77777777" w:rsidR="00595CBA" w:rsidRDefault="00595CBA" w:rsidP="00135E11"/>
          <w:p w14:paraId="7E9E0F2E" w14:textId="15AA380F" w:rsidR="006709B4" w:rsidRDefault="006709B4" w:rsidP="00135E11">
            <w:pPr>
              <w:rPr>
                <w:u w:val="single"/>
              </w:rPr>
            </w:pPr>
            <w:r>
              <w:t>Signature:</w:t>
            </w:r>
          </w:p>
        </w:tc>
        <w:tc>
          <w:tcPr>
            <w:tcW w:w="7665" w:type="dxa"/>
          </w:tcPr>
          <w:p w14:paraId="10B9439C" w14:textId="5045AEEA" w:rsidR="006709B4" w:rsidRDefault="006709B4" w:rsidP="00135E11">
            <w:pPr>
              <w:rPr>
                <w:u w:val="single"/>
              </w:rPr>
            </w:pPr>
            <w:r w:rsidRPr="00C60041">
              <w:t>{signature</w:t>
            </w:r>
            <w:r>
              <w:t>,h</w:t>
            </w:r>
            <w:r w:rsidR="00725058">
              <w:t>4</w:t>
            </w:r>
            <w:r>
              <w:t>0,w</w:t>
            </w:r>
            <w:r w:rsidR="00725058">
              <w:t>1</w:t>
            </w:r>
            <w:r w:rsidR="00871FC8">
              <w:t>5</w:t>
            </w:r>
            <w:r>
              <w:t>0</w:t>
            </w:r>
            <w:r w:rsidRPr="00C60041">
              <w:t>:signer1:Please+Sign+Here}</w:t>
            </w:r>
          </w:p>
        </w:tc>
      </w:tr>
    </w:tbl>
    <w:p w14:paraId="0A2B8BB9" w14:textId="22EB7EA9" w:rsidR="006D3079" w:rsidRPr="00C60041" w:rsidRDefault="006D3079" w:rsidP="00135E11">
      <w:pPr>
        <w:rPr>
          <w:u w:val="single"/>
        </w:rPr>
      </w:pPr>
    </w:p>
    <w:sectPr w:rsidR="006D3079" w:rsidRPr="00C60041" w:rsidSect="006D30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945" w:right="851" w:bottom="1134" w:left="1531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7836C" w14:textId="77777777" w:rsidR="00662480" w:rsidRDefault="00662480">
      <w:r>
        <w:separator/>
      </w:r>
    </w:p>
  </w:endnote>
  <w:endnote w:type="continuationSeparator" w:id="0">
    <w:p w14:paraId="3B1382E8" w14:textId="77777777" w:rsidR="00662480" w:rsidRDefault="0066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D0245" w14:textId="77777777" w:rsidR="00247D4F" w:rsidRDefault="00247D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FCB0A" w14:textId="1C2D5A0D" w:rsidR="006213BD" w:rsidRDefault="00247D4F" w:rsidP="006213BD">
    <w:pPr>
      <w:pStyle w:val="Footer"/>
      <w:jc w:val="center"/>
    </w:pPr>
    <w:r>
      <w:rPr>
        <w:noProof/>
      </w:rPr>
      <w:drawing>
        <wp:inline distT="0" distB="0" distL="0" distR="0" wp14:anchorId="12E474E6" wp14:editId="3EBF0BA9">
          <wp:extent cx="6043930" cy="735330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NC002_letterhead_footer_v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43930" cy="735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C5D93" w14:textId="77777777" w:rsidR="00D61982" w:rsidRDefault="000004B4" w:rsidP="000004B4">
    <w:pPr>
      <w:pStyle w:val="Footer"/>
      <w:jc w:val="center"/>
    </w:pPr>
    <w:r>
      <w:rPr>
        <w:noProof/>
        <w:lang w:eastAsia="en-GB"/>
      </w:rPr>
      <w:drawing>
        <wp:inline distT="0" distB="0" distL="0" distR="0" wp14:anchorId="7E2C1623" wp14:editId="7C5A4322">
          <wp:extent cx="5019675" cy="666750"/>
          <wp:effectExtent l="0" t="0" r="9525" b="0"/>
          <wp:docPr id="2" name="Picture 2" descr="C:\Users\grahaml\Desktop\CNC002_letterhead_foo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grahaml\Desktop\CNC002_letterhead_footer-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33" t="22131" r="9288" b="20492"/>
                  <a:stretch/>
                </pic:blipFill>
                <pic:spPr bwMode="auto">
                  <a:xfrm>
                    <a:off x="0" y="0"/>
                    <a:ext cx="50196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tbl>
    <w:tblPr>
      <w:tblStyle w:val="TableGrid"/>
      <w:tblW w:w="0" w:type="auto"/>
      <w:tblInd w:w="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2"/>
      <w:gridCol w:w="7245"/>
    </w:tblGrid>
    <w:tr w:rsidR="003C2D49" w:rsidRPr="000004B4" w14:paraId="7CB787F4" w14:textId="77777777" w:rsidTr="003C2D49">
      <w:tc>
        <w:tcPr>
          <w:tcW w:w="1412" w:type="dxa"/>
        </w:tcPr>
        <w:p w14:paraId="487EBFE5" w14:textId="77777777" w:rsidR="003C2D49" w:rsidRPr="000004B4" w:rsidRDefault="003C2D49" w:rsidP="003C2D49">
          <w:pPr>
            <w:pStyle w:val="Footer"/>
            <w:ind w:left="-110"/>
          </w:pPr>
          <w:r w:rsidRPr="003C2D49">
            <w:t xml:space="preserve">Classification: </w:t>
          </w:r>
        </w:p>
      </w:tc>
      <w:tc>
        <w:tcPr>
          <w:tcW w:w="7245" w:type="dxa"/>
        </w:tcPr>
        <w:p w14:paraId="419498D2" w14:textId="77777777" w:rsidR="003C2D49" w:rsidRPr="000004B4" w:rsidRDefault="003C2D49" w:rsidP="003C2D49">
          <w:pPr>
            <w:pStyle w:val="Footer"/>
            <w:ind w:left="-102"/>
          </w:pPr>
          <w:r w:rsidRPr="003C2D49">
            <w:t>CNC Internal / Confidential / Public</w:t>
          </w:r>
        </w:p>
      </w:tc>
    </w:tr>
  </w:tbl>
  <w:p w14:paraId="27E7896A" w14:textId="77777777" w:rsidR="000C7F98" w:rsidRPr="000004B4" w:rsidRDefault="000C7F98" w:rsidP="003C2D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77C1A7" w14:textId="77777777" w:rsidR="00662480" w:rsidRDefault="00662480">
      <w:r>
        <w:separator/>
      </w:r>
    </w:p>
  </w:footnote>
  <w:footnote w:type="continuationSeparator" w:id="0">
    <w:p w14:paraId="6773D44E" w14:textId="77777777" w:rsidR="00662480" w:rsidRDefault="00662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05DD8" w14:textId="77777777" w:rsidR="00247D4F" w:rsidRDefault="0024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4D00" w14:textId="77777777" w:rsidR="00D61982" w:rsidRDefault="006213BD" w:rsidP="007767FC">
    <w:pPr>
      <w:jc w:val="right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656D5ED4" wp14:editId="2FDBCD79">
          <wp:simplePos x="0" y="0"/>
          <wp:positionH relativeFrom="margin">
            <wp:align>right</wp:align>
          </wp:positionH>
          <wp:positionV relativeFrom="paragraph">
            <wp:posOffset>192405</wp:posOffset>
          </wp:positionV>
          <wp:extent cx="1494000" cy="968400"/>
          <wp:effectExtent l="0" t="0" r="0" b="3175"/>
          <wp:wrapThrough wrapText="bothSides">
            <wp:wrapPolygon edited="0">
              <wp:start x="0" y="0"/>
              <wp:lineTo x="0" y="21246"/>
              <wp:lineTo x="21214" y="21246"/>
              <wp:lineTo x="2121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E01AC" w14:textId="53E543DB" w:rsidR="00D61982" w:rsidRDefault="00662480" w:rsidP="00C518EF">
    <w:pPr>
      <w:pStyle w:val="Header"/>
      <w:jc w:val="right"/>
    </w:pPr>
    <w:r>
      <w:fldChar w:fldCharType="begin"/>
    </w:r>
    <w:r>
      <w:instrText xml:space="preserve"> FILENAME   \* MERGEFORMAT </w:instrText>
    </w:r>
    <w:r>
      <w:fldChar w:fldCharType="separate"/>
    </w:r>
    <w:r w:rsidR="00E61AD9">
      <w:rPr>
        <w:noProof/>
      </w:rPr>
      <w:t>lastPage.docx</w:t>
    </w:r>
    <w:r>
      <w:rPr>
        <w:noProof/>
      </w:rPr>
      <w:fldChar w:fldCharType="end"/>
    </w:r>
    <w:r w:rsidR="00D61982"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70C3331" wp14:editId="2A14E1ED">
          <wp:simplePos x="0" y="0"/>
          <wp:positionH relativeFrom="column">
            <wp:align>right</wp:align>
          </wp:positionH>
          <wp:positionV relativeFrom="paragraph">
            <wp:posOffset>295275</wp:posOffset>
          </wp:positionV>
          <wp:extent cx="1494000" cy="968400"/>
          <wp:effectExtent l="0" t="0" r="0" b="31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NC_logo_positiv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96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CC8"/>
    <w:multiLevelType w:val="multilevel"/>
    <w:tmpl w:val="E88840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123B56"/>
    <w:multiLevelType w:val="hybridMultilevel"/>
    <w:tmpl w:val="FE70B520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9B44FE"/>
    <w:multiLevelType w:val="hybridMultilevel"/>
    <w:tmpl w:val="F51236F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433EE"/>
    <w:multiLevelType w:val="hybridMultilevel"/>
    <w:tmpl w:val="C42C6E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ED2D6B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2631BF"/>
    <w:multiLevelType w:val="hybridMultilevel"/>
    <w:tmpl w:val="6056254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3519BF"/>
    <w:multiLevelType w:val="hybridMultilevel"/>
    <w:tmpl w:val="CA9E839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1151C3"/>
    <w:multiLevelType w:val="multilevel"/>
    <w:tmpl w:val="EA264C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B243F5"/>
    <w:multiLevelType w:val="hybridMultilevel"/>
    <w:tmpl w:val="E39C70CA"/>
    <w:lvl w:ilvl="0" w:tplc="70F4D95E">
      <w:start w:val="1"/>
      <w:numFmt w:val="lowerLetter"/>
      <w:lvlText w:val="(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975027"/>
    <w:multiLevelType w:val="hybridMultilevel"/>
    <w:tmpl w:val="9140D43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7CA07EA2">
      <w:start w:val="1"/>
      <w:numFmt w:val="lowerRoman"/>
      <w:lvlText w:val="%2)"/>
      <w:lvlJc w:val="left"/>
      <w:pPr>
        <w:ind w:left="144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5B32C1"/>
    <w:multiLevelType w:val="hybridMultilevel"/>
    <w:tmpl w:val="C3C0446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7C012C"/>
    <w:multiLevelType w:val="hybridMultilevel"/>
    <w:tmpl w:val="5C4A0CA2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B361CA"/>
    <w:multiLevelType w:val="hybridMultilevel"/>
    <w:tmpl w:val="BBE26724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C8780D"/>
    <w:multiLevelType w:val="hybridMultilevel"/>
    <w:tmpl w:val="AC86192A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B59F7"/>
    <w:multiLevelType w:val="hybridMultilevel"/>
    <w:tmpl w:val="66C28CBE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BF6D8E"/>
    <w:multiLevelType w:val="hybridMultilevel"/>
    <w:tmpl w:val="491E5E68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F1541B"/>
    <w:multiLevelType w:val="hybridMultilevel"/>
    <w:tmpl w:val="B532CE5C"/>
    <w:lvl w:ilvl="0" w:tplc="08090019">
      <w:start w:val="1"/>
      <w:numFmt w:val="lowerLetter"/>
      <w:lvlText w:val="(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7FC"/>
    <w:rsid w:val="000004B4"/>
    <w:rsid w:val="00094BFD"/>
    <w:rsid w:val="000B3E1D"/>
    <w:rsid w:val="000C4A5F"/>
    <w:rsid w:val="000C7F98"/>
    <w:rsid w:val="000F4B97"/>
    <w:rsid w:val="0010724C"/>
    <w:rsid w:val="001278DE"/>
    <w:rsid w:val="00135E11"/>
    <w:rsid w:val="00174A56"/>
    <w:rsid w:val="00196462"/>
    <w:rsid w:val="00247D4F"/>
    <w:rsid w:val="00251E0A"/>
    <w:rsid w:val="002D2D0C"/>
    <w:rsid w:val="00317C13"/>
    <w:rsid w:val="003C2D49"/>
    <w:rsid w:val="003C77B3"/>
    <w:rsid w:val="003E2EE4"/>
    <w:rsid w:val="004211D3"/>
    <w:rsid w:val="00454074"/>
    <w:rsid w:val="004764BB"/>
    <w:rsid w:val="0047695C"/>
    <w:rsid w:val="00480402"/>
    <w:rsid w:val="0052556E"/>
    <w:rsid w:val="00595CBA"/>
    <w:rsid w:val="005C4E4E"/>
    <w:rsid w:val="005E559E"/>
    <w:rsid w:val="006213BD"/>
    <w:rsid w:val="00662480"/>
    <w:rsid w:val="006709B4"/>
    <w:rsid w:val="006D2BAE"/>
    <w:rsid w:val="006D3079"/>
    <w:rsid w:val="006E078E"/>
    <w:rsid w:val="00724A5C"/>
    <w:rsid w:val="00725058"/>
    <w:rsid w:val="007767FC"/>
    <w:rsid w:val="007B6180"/>
    <w:rsid w:val="007C7A4D"/>
    <w:rsid w:val="007D1895"/>
    <w:rsid w:val="007D468F"/>
    <w:rsid w:val="00871FC8"/>
    <w:rsid w:val="00875122"/>
    <w:rsid w:val="00875DD8"/>
    <w:rsid w:val="00884E7A"/>
    <w:rsid w:val="008C30EC"/>
    <w:rsid w:val="00912A85"/>
    <w:rsid w:val="009150CC"/>
    <w:rsid w:val="0091714B"/>
    <w:rsid w:val="009336D9"/>
    <w:rsid w:val="00973309"/>
    <w:rsid w:val="00AE4A5C"/>
    <w:rsid w:val="00AE705F"/>
    <w:rsid w:val="00B02042"/>
    <w:rsid w:val="00B239E7"/>
    <w:rsid w:val="00BC2227"/>
    <w:rsid w:val="00C518EF"/>
    <w:rsid w:val="00C56C65"/>
    <w:rsid w:val="00C60041"/>
    <w:rsid w:val="00C8180C"/>
    <w:rsid w:val="00CD5477"/>
    <w:rsid w:val="00D07BB3"/>
    <w:rsid w:val="00D61982"/>
    <w:rsid w:val="00DA69E7"/>
    <w:rsid w:val="00DD4D52"/>
    <w:rsid w:val="00E32C5C"/>
    <w:rsid w:val="00E61AD9"/>
    <w:rsid w:val="00EC7D1D"/>
    <w:rsid w:val="00EF7146"/>
    <w:rsid w:val="00F05F28"/>
    <w:rsid w:val="00F13A0D"/>
    <w:rsid w:val="00F868E4"/>
    <w:rsid w:val="00FA414D"/>
    <w:rsid w:val="00FC2A8D"/>
    <w:rsid w:val="00FF09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6F520"/>
  <w15:docId w15:val="{3C4D08D6-5A8F-40AB-B6ED-37AC5578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7FC"/>
    <w:rPr>
      <w:rFonts w:eastAsia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1D3"/>
  </w:style>
  <w:style w:type="paragraph" w:styleId="Footer">
    <w:name w:val="footer"/>
    <w:basedOn w:val="Normal"/>
    <w:link w:val="FooterChar"/>
    <w:uiPriority w:val="99"/>
    <w:unhideWhenUsed/>
    <w:rsid w:val="004211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1D3"/>
  </w:style>
  <w:style w:type="paragraph" w:styleId="BalloonText">
    <w:name w:val="Balloon Text"/>
    <w:basedOn w:val="Normal"/>
    <w:link w:val="BalloonTextChar"/>
    <w:uiPriority w:val="99"/>
    <w:semiHidden/>
    <w:unhideWhenUsed/>
    <w:rsid w:val="002D2D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2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mpany%20Files\Templates\CNC%20Blank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B7CCD-C723-4DAE-9387-D1CFE482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CNC Blank Letter.dotx</Template>
  <TotalTime>85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VGROUP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Adrian Cragg</dc:creator>
  <cp:lastModifiedBy>Adrian Cragg</cp:lastModifiedBy>
  <cp:revision>29</cp:revision>
  <cp:lastPrinted>2018-09-21T13:48:00Z</cp:lastPrinted>
  <dcterms:created xsi:type="dcterms:W3CDTF">2018-05-09T10:44:00Z</dcterms:created>
  <dcterms:modified xsi:type="dcterms:W3CDTF">2018-09-21T13:58:00Z</dcterms:modified>
</cp:coreProperties>
</file>